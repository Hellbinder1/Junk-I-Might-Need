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6374"/>
        <w:gridCol w:w="4252"/>
      </w:tblGrid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&lt;!DOCTYPE html PUBLIC "-//W3C//DTD XHTML 1.0 Transitional//EN" "http://www.w3.org/TR/xhtml1/DTD/xhtml1-transitional.dtd"&gt;</w:t>
            </w:r>
          </w:p>
        </w:tc>
        <w:tc>
          <w:tcPr>
            <w:tcW w:w="4252" w:type="dxa"/>
          </w:tcPr>
          <w:p w:rsidR="00107A47" w:rsidRPr="0064455A" w:rsidRDefault="00107A47" w:rsidP="00107A47">
            <w:pPr>
              <w:pStyle w:val="NormalWeb"/>
              <w:rPr>
                <w:rFonts w:ascii="Tahoma" w:hAnsi="Tahoma" w:cs="Tahoma"/>
                <w:i/>
                <w:color w:val="333333"/>
                <w:lang w:val="en-US"/>
              </w:rPr>
            </w:pPr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The &lt;</w:t>
            </w:r>
            <w:proofErr w:type="gramStart"/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!DOCTYPE</w:t>
            </w:r>
            <w:proofErr w:type="gramEnd"/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&gt; declaration must be the very first thing in your HTML document, before the &lt;html&gt; tag.</w:t>
            </w:r>
          </w:p>
          <w:p w:rsidR="00107A47" w:rsidRPr="0064455A" w:rsidRDefault="00107A47" w:rsidP="00107A47">
            <w:pPr>
              <w:pStyle w:val="NormalWeb"/>
              <w:rPr>
                <w:rFonts w:ascii="Tahoma" w:hAnsi="Tahoma" w:cs="Tahoma"/>
                <w:i/>
                <w:color w:val="333333"/>
                <w:lang w:val="en-US"/>
              </w:rPr>
            </w:pPr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The &lt;</w:t>
            </w:r>
            <w:proofErr w:type="gramStart"/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!DOCTYPE</w:t>
            </w:r>
            <w:proofErr w:type="gramEnd"/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&gt; declaration is not an HTML tag; it is an instruction to the web browser a</w:t>
            </w:r>
            <w:bookmarkStart w:id="0" w:name="_GoBack"/>
            <w:bookmarkEnd w:id="0"/>
            <w:r w:rsidRPr="0064455A">
              <w:rPr>
                <w:rFonts w:ascii="Tahoma" w:hAnsi="Tahoma" w:cs="Tahoma"/>
                <w:i/>
                <w:color w:val="333333"/>
                <w:lang w:val="en-US"/>
              </w:rPr>
              <w:t>bout what version of HTML the page is written in.</w:t>
            </w:r>
          </w:p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64455A">
              <w:rPr>
                <w:rFonts w:ascii="Tahoma" w:hAnsi="Tahoma" w:cs="Tahoma"/>
                <w:i/>
                <w:color w:val="333333"/>
                <w:sz w:val="24"/>
                <w:szCs w:val="24"/>
                <w:lang w:val="en-US"/>
              </w:rPr>
              <w:t>Always add the &lt;</w:t>
            </w:r>
            <w:proofErr w:type="gramStart"/>
            <w:r w:rsidRPr="0064455A">
              <w:rPr>
                <w:rFonts w:ascii="Tahoma" w:hAnsi="Tahoma" w:cs="Tahoma"/>
                <w:i/>
                <w:color w:val="333333"/>
                <w:sz w:val="24"/>
                <w:szCs w:val="24"/>
                <w:lang w:val="en-US"/>
              </w:rPr>
              <w:t>!DOCTYPE</w:t>
            </w:r>
            <w:proofErr w:type="gramEnd"/>
            <w:r w:rsidRPr="0064455A">
              <w:rPr>
                <w:rFonts w:ascii="Tahoma" w:hAnsi="Tahoma" w:cs="Tahoma"/>
                <w:i/>
                <w:color w:val="333333"/>
                <w:sz w:val="24"/>
                <w:szCs w:val="24"/>
                <w:lang w:val="en-US"/>
              </w:rPr>
              <w:t>&gt; declaration to your HTML documents, so that the browser knows what type of document to expect.</w:t>
            </w: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&lt;head&gt;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&lt;meta content="text/html; charset=utf-8" http-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equiv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="Content-Type" /&gt;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&lt;title&gt;Untitled 1&lt;/title&gt;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&lt;script&gt;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64455A">
              <w:rPr>
                <w:rFonts w:ascii="Tahoma" w:hAnsi="Tahoma" w:cs="Tahoma"/>
                <w:i/>
                <w:sz w:val="24"/>
                <w:szCs w:val="24"/>
              </w:rPr>
              <w:t>Insert this code after the title tag and before the &lt;/head&gt; tag</w:t>
            </w: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function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validateForm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() {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var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 x =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document.forms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["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myForm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"]["email"].value;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var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atpos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x.indexOf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("@");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4455A">
              <w:rPr>
                <w:rFonts w:ascii="Tahoma" w:hAnsi="Tahoma" w:cs="Tahoma"/>
                <w:sz w:val="24"/>
                <w:szCs w:val="24"/>
              </w:rPr>
              <w:t>var</w:t>
            </w:r>
            <w:proofErr w:type="spellEnd"/>
            <w:proofErr w:type="gramEnd"/>
            <w:r w:rsidRPr="0064455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dotpos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x.lastIndexOf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(".");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if (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atpos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&lt;1 ||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dotpos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&lt;atpos+2 || dotpos+2&gt;=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x.length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) {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    alert("Not a valid e-mail address");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    return false;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&lt;/script&gt;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&lt;/head&gt;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&lt;body&gt;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&lt;form name="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myForm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" action="demo_form.asp"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onsubmit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 xml:space="preserve">="return </w:t>
            </w:r>
            <w:proofErr w:type="spellStart"/>
            <w:r w:rsidRPr="0064455A">
              <w:rPr>
                <w:rFonts w:ascii="Tahoma" w:hAnsi="Tahoma" w:cs="Tahoma"/>
                <w:sz w:val="24"/>
                <w:szCs w:val="24"/>
              </w:rPr>
              <w:t>validateForm</w:t>
            </w:r>
            <w:proofErr w:type="spellEnd"/>
            <w:r w:rsidRPr="0064455A">
              <w:rPr>
                <w:rFonts w:ascii="Tahoma" w:hAnsi="Tahoma" w:cs="Tahoma"/>
                <w:sz w:val="24"/>
                <w:szCs w:val="24"/>
              </w:rPr>
              <w:t>();" method="post"&gt;</w:t>
            </w:r>
          </w:p>
        </w:tc>
        <w:tc>
          <w:tcPr>
            <w:tcW w:w="4252" w:type="dxa"/>
          </w:tcPr>
          <w:p w:rsidR="00107A47" w:rsidRPr="0064455A" w:rsidRDefault="00107A47" w:rsidP="00107A47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64455A">
              <w:rPr>
                <w:rFonts w:ascii="Tahoma" w:hAnsi="Tahoma" w:cs="Tahoma"/>
                <w:i/>
                <w:sz w:val="24"/>
                <w:szCs w:val="24"/>
              </w:rPr>
              <w:t>Insert this code between the body tag</w:t>
            </w: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Email: &lt;input type="text" name="email"&gt;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&lt;input type="submit" value="Submit"&gt;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&lt;/form&gt;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&lt;/body&gt;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107A47" w:rsidRPr="00107A47" w:rsidTr="0064455A">
        <w:tc>
          <w:tcPr>
            <w:tcW w:w="6374" w:type="dxa"/>
          </w:tcPr>
          <w:p w:rsidR="00107A47" w:rsidRPr="0064455A" w:rsidRDefault="00107A47" w:rsidP="00B200C5">
            <w:pPr>
              <w:rPr>
                <w:rFonts w:ascii="Tahoma" w:hAnsi="Tahoma" w:cs="Tahoma"/>
                <w:sz w:val="24"/>
                <w:szCs w:val="24"/>
              </w:rPr>
            </w:pPr>
            <w:r w:rsidRPr="0064455A">
              <w:rPr>
                <w:rFonts w:ascii="Tahoma" w:hAnsi="Tahoma" w:cs="Tahoma"/>
                <w:sz w:val="24"/>
                <w:szCs w:val="24"/>
              </w:rPr>
              <w:t>&lt;/html&gt;</w:t>
            </w:r>
          </w:p>
        </w:tc>
        <w:tc>
          <w:tcPr>
            <w:tcW w:w="4252" w:type="dxa"/>
          </w:tcPr>
          <w:p w:rsidR="00107A47" w:rsidRPr="0064455A" w:rsidRDefault="00107A47" w:rsidP="00B200C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</w:tbl>
    <w:p w:rsidR="007A6193" w:rsidRPr="00107A47" w:rsidRDefault="007A6193" w:rsidP="00107A47">
      <w:pPr>
        <w:rPr>
          <w:rFonts w:ascii="Tahoma" w:hAnsi="Tahoma" w:cs="Tahoma"/>
        </w:rPr>
      </w:pPr>
    </w:p>
    <w:sectPr w:rsidR="007A6193" w:rsidRPr="00107A47" w:rsidSect="006445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5A"/>
    <w:rsid w:val="00107A47"/>
    <w:rsid w:val="0064455A"/>
    <w:rsid w:val="006D1994"/>
    <w:rsid w:val="007A6193"/>
    <w:rsid w:val="00F2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64A3-737C-46BE-84A3-E2140670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7A4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7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C5DDE5FF</Template>
  <TotalTime>24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George</dc:creator>
  <cp:keywords/>
  <dc:description/>
  <cp:lastModifiedBy>Karen George</cp:lastModifiedBy>
  <cp:revision>3</cp:revision>
  <dcterms:created xsi:type="dcterms:W3CDTF">2015-03-25T15:03:00Z</dcterms:created>
  <dcterms:modified xsi:type="dcterms:W3CDTF">2015-03-25T15:33:00Z</dcterms:modified>
</cp:coreProperties>
</file>