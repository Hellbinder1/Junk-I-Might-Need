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2B" w:rsidRPr="00A22034" w:rsidRDefault="00AE1DE3" w:rsidP="00AE1DE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A22034">
        <w:rPr>
          <w:rFonts w:ascii="Tahoma" w:hAnsi="Tahoma" w:cs="Tahoma"/>
          <w:b/>
          <w:sz w:val="24"/>
          <w:szCs w:val="24"/>
        </w:rPr>
        <w:t>Student Table</w:t>
      </w:r>
    </w:p>
    <w:p w:rsidR="008A1181" w:rsidRPr="00AE1DE3" w:rsidRDefault="008A1181" w:rsidP="00AE1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15305" w:type="dxa"/>
        <w:tblInd w:w="-684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8"/>
        <w:gridCol w:w="1417"/>
        <w:gridCol w:w="1418"/>
        <w:gridCol w:w="2126"/>
        <w:gridCol w:w="1559"/>
        <w:gridCol w:w="1559"/>
        <w:gridCol w:w="1843"/>
        <w:gridCol w:w="1276"/>
      </w:tblGrid>
      <w:tr w:rsidR="00CD2406" w:rsidRPr="00CD2406" w:rsidTr="000B5586">
        <w:tc>
          <w:tcPr>
            <w:tcW w:w="1271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CD2406"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  <w:tc>
          <w:tcPr>
            <w:tcW w:w="1418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Validation</w:t>
            </w:r>
          </w:p>
        </w:tc>
        <w:tc>
          <w:tcPr>
            <w:tcW w:w="1418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Short text</w:t>
            </w:r>
          </w:p>
        </w:tc>
        <w:tc>
          <w:tcPr>
            <w:tcW w:w="1417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Short text</w:t>
            </w:r>
          </w:p>
        </w:tc>
        <w:tc>
          <w:tcPr>
            <w:tcW w:w="1418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Date/Time</w:t>
            </w:r>
          </w:p>
        </w:tc>
        <w:tc>
          <w:tcPr>
            <w:tcW w:w="2126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Short text</w:t>
            </w:r>
          </w:p>
        </w:tc>
        <w:tc>
          <w:tcPr>
            <w:tcW w:w="1559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Short text</w:t>
            </w:r>
          </w:p>
        </w:tc>
        <w:tc>
          <w:tcPr>
            <w:tcW w:w="1559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  <w:tc>
          <w:tcPr>
            <w:tcW w:w="1843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  <w:tc>
          <w:tcPr>
            <w:tcW w:w="1276" w:type="dxa"/>
          </w:tcPr>
          <w:p w:rsidR="00CD2406" w:rsidRPr="00CD2406" w:rsidRDefault="00CD2406" w:rsidP="00AE1DE3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</w:tr>
      <w:tr w:rsidR="007426A7" w:rsidRPr="00A22034" w:rsidTr="000B5586">
        <w:tc>
          <w:tcPr>
            <w:tcW w:w="1271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Student ID</w:t>
            </w:r>
          </w:p>
        </w:tc>
        <w:tc>
          <w:tcPr>
            <w:tcW w:w="1418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Title</w:t>
            </w:r>
          </w:p>
        </w:tc>
        <w:tc>
          <w:tcPr>
            <w:tcW w:w="1418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First Name</w:t>
            </w:r>
          </w:p>
        </w:tc>
        <w:tc>
          <w:tcPr>
            <w:tcW w:w="1417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Last Name</w:t>
            </w:r>
          </w:p>
        </w:tc>
        <w:tc>
          <w:tcPr>
            <w:tcW w:w="1418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A22034">
              <w:rPr>
                <w:rFonts w:ascii="Tahoma" w:hAnsi="Tahoma" w:cs="Tahoma"/>
                <w:b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126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Address 1</w:t>
            </w:r>
          </w:p>
        </w:tc>
        <w:tc>
          <w:tcPr>
            <w:tcW w:w="1559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Address 2</w:t>
            </w:r>
          </w:p>
        </w:tc>
        <w:tc>
          <w:tcPr>
            <w:tcW w:w="1559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Postcode</w:t>
            </w:r>
          </w:p>
        </w:tc>
        <w:tc>
          <w:tcPr>
            <w:tcW w:w="1843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Tel No</w:t>
            </w:r>
          </w:p>
        </w:tc>
        <w:tc>
          <w:tcPr>
            <w:tcW w:w="1276" w:type="dxa"/>
          </w:tcPr>
          <w:p w:rsidR="007426A7" w:rsidRPr="00A22034" w:rsidRDefault="007426A7" w:rsidP="00AE1DE3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Course Code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S122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Terry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Dodds</w:t>
            </w:r>
            <w:proofErr w:type="spellEnd"/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17/08/96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 xml:space="preserve">22 </w:t>
            </w: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Bodiam</w:t>
            </w:r>
            <w:proofErr w:type="spellEnd"/>
            <w:r w:rsidRPr="008A1181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Raod</w:t>
            </w:r>
            <w:proofErr w:type="spellEnd"/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BN22 7HV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01323 546893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S145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Derrick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Todd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23/03/95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 Kings Drive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BN43 8HD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01323 759135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S162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John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Hatley</w:t>
            </w:r>
            <w:proofErr w:type="spellEnd"/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31/10/96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 Knoll Avenue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BN21 7WD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01323 359761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S164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Miss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Amber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Happs</w:t>
            </w:r>
            <w:proofErr w:type="spellEnd"/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03/03/95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 Cliff Street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BN22 9SG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01323 769831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S174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Claire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Wells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11/12/95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 The Slack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BN21 5CH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01323 594328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S176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Tony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Dell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08/06/96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27 High Street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BN22 3MC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01323 741689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S178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Jane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Lottle</w:t>
            </w:r>
            <w:proofErr w:type="spellEnd"/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21/05/96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89 Low Road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BN21 5HQ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01323 349612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S180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Miss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Stella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Amis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06/08/96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Clinton Cottage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BN22 6LT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01323 642973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S182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Steve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A1181">
              <w:rPr>
                <w:rFonts w:ascii="Tahoma" w:hAnsi="Tahoma" w:cs="Tahoma"/>
                <w:sz w:val="24"/>
                <w:szCs w:val="24"/>
              </w:rPr>
              <w:t>Coold</w:t>
            </w:r>
            <w:proofErr w:type="spellEnd"/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24/12/95</w:t>
            </w:r>
          </w:p>
        </w:tc>
        <w:tc>
          <w:tcPr>
            <w:tcW w:w="212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42 Snow Hill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 w:rsidRPr="008A1181"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BN21 2SL</w:t>
            </w:r>
          </w:p>
        </w:tc>
        <w:tc>
          <w:tcPr>
            <w:tcW w:w="1843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01323 716842</w:t>
            </w:r>
          </w:p>
        </w:tc>
        <w:tc>
          <w:tcPr>
            <w:tcW w:w="1276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</w:tr>
      <w:tr w:rsidR="007426A7" w:rsidRPr="008A1181" w:rsidTr="000B5586">
        <w:tc>
          <w:tcPr>
            <w:tcW w:w="1271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S184</w:t>
            </w:r>
          </w:p>
        </w:tc>
        <w:tc>
          <w:tcPr>
            <w:tcW w:w="1418" w:type="dxa"/>
          </w:tcPr>
          <w:p w:rsidR="007426A7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Mr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Adrian</w:t>
            </w:r>
          </w:p>
        </w:tc>
        <w:tc>
          <w:tcPr>
            <w:tcW w:w="1417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Higgins</w:t>
            </w:r>
          </w:p>
        </w:tc>
        <w:tc>
          <w:tcPr>
            <w:tcW w:w="1418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19/07/95</w:t>
            </w:r>
          </w:p>
        </w:tc>
        <w:tc>
          <w:tcPr>
            <w:tcW w:w="2126" w:type="dxa"/>
          </w:tcPr>
          <w:p w:rsidR="007426A7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98 Hill Top</w:t>
            </w:r>
          </w:p>
        </w:tc>
        <w:tc>
          <w:tcPr>
            <w:tcW w:w="1559" w:type="dxa"/>
          </w:tcPr>
          <w:p w:rsidR="007426A7" w:rsidRPr="008A1181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Eastbourne</w:t>
            </w:r>
          </w:p>
        </w:tc>
        <w:tc>
          <w:tcPr>
            <w:tcW w:w="1559" w:type="dxa"/>
          </w:tcPr>
          <w:p w:rsidR="007426A7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BN22 3AK</w:t>
            </w:r>
          </w:p>
        </w:tc>
        <w:tc>
          <w:tcPr>
            <w:tcW w:w="1843" w:type="dxa"/>
          </w:tcPr>
          <w:p w:rsidR="007426A7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01323 549613</w:t>
            </w:r>
          </w:p>
        </w:tc>
        <w:tc>
          <w:tcPr>
            <w:tcW w:w="1276" w:type="dxa"/>
          </w:tcPr>
          <w:p w:rsidR="007426A7" w:rsidRDefault="007426A7" w:rsidP="00AE1DE3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</w:tr>
    </w:tbl>
    <w:p w:rsidR="008A1181" w:rsidRPr="00AE1DE3" w:rsidRDefault="008A1181" w:rsidP="00AE1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AE1DE3" w:rsidRDefault="00AE1DE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AE1DE3" w:rsidRPr="00A22034" w:rsidRDefault="00AE1DE3" w:rsidP="00AE1DE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A22034">
        <w:rPr>
          <w:rFonts w:ascii="Tahoma" w:hAnsi="Tahoma" w:cs="Tahoma"/>
          <w:b/>
          <w:sz w:val="24"/>
          <w:szCs w:val="24"/>
        </w:rPr>
        <w:lastRenderedPageBreak/>
        <w:t>Course</w:t>
      </w:r>
      <w:r w:rsidR="00A22034">
        <w:rPr>
          <w:rFonts w:ascii="Tahoma" w:hAnsi="Tahoma" w:cs="Tahoma"/>
          <w:b/>
          <w:sz w:val="24"/>
          <w:szCs w:val="24"/>
        </w:rPr>
        <w:t>-Student</w:t>
      </w:r>
      <w:r w:rsidRPr="00A22034">
        <w:rPr>
          <w:rFonts w:ascii="Tahoma" w:hAnsi="Tahoma" w:cs="Tahoma"/>
          <w:b/>
          <w:sz w:val="24"/>
          <w:szCs w:val="24"/>
        </w:rPr>
        <w:t xml:space="preserve"> Table</w:t>
      </w:r>
    </w:p>
    <w:p w:rsidR="00AE1DE3" w:rsidRDefault="00AE1DE3" w:rsidP="00AE1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559"/>
      </w:tblGrid>
      <w:tr w:rsidR="00CD2406" w:rsidRPr="00CD2406" w:rsidTr="00A22034">
        <w:tc>
          <w:tcPr>
            <w:tcW w:w="1838" w:type="dxa"/>
          </w:tcPr>
          <w:p w:rsidR="00CD2406" w:rsidRPr="00CD2406" w:rsidRDefault="00CD2406" w:rsidP="00A2203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  <w:tc>
          <w:tcPr>
            <w:tcW w:w="2977" w:type="dxa"/>
          </w:tcPr>
          <w:p w:rsidR="00CD2406" w:rsidRPr="00CD2406" w:rsidRDefault="00CD2406" w:rsidP="00A2203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Lookup</w:t>
            </w:r>
          </w:p>
        </w:tc>
        <w:tc>
          <w:tcPr>
            <w:tcW w:w="1559" w:type="dxa"/>
          </w:tcPr>
          <w:p w:rsidR="00CD2406" w:rsidRPr="00CD2406" w:rsidRDefault="00CD2406" w:rsidP="00A22034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</w:tr>
      <w:tr w:rsidR="00AE1DE3" w:rsidRPr="00A22034" w:rsidTr="00A22034">
        <w:tc>
          <w:tcPr>
            <w:tcW w:w="1838" w:type="dxa"/>
          </w:tcPr>
          <w:p w:rsidR="00AE1DE3" w:rsidRPr="00A22034" w:rsidRDefault="00AE1DE3" w:rsidP="00A22034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Course Code</w:t>
            </w:r>
          </w:p>
        </w:tc>
        <w:tc>
          <w:tcPr>
            <w:tcW w:w="2977" w:type="dxa"/>
          </w:tcPr>
          <w:p w:rsidR="00AE1DE3" w:rsidRPr="00A22034" w:rsidRDefault="00AE1DE3" w:rsidP="00A22034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Course Name</w:t>
            </w:r>
          </w:p>
        </w:tc>
        <w:tc>
          <w:tcPr>
            <w:tcW w:w="1559" w:type="dxa"/>
          </w:tcPr>
          <w:p w:rsidR="00AE1DE3" w:rsidRPr="00A22034" w:rsidRDefault="00AE1DE3" w:rsidP="00A22034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Student ID</w:t>
            </w:r>
          </w:p>
        </w:tc>
      </w:tr>
      <w:tr w:rsidR="00AE1DE3" w:rsidTr="00A22034">
        <w:tc>
          <w:tcPr>
            <w:tcW w:w="1838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  <w:tc>
          <w:tcPr>
            <w:tcW w:w="2977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Mechanics for Beginners</w:t>
            </w:r>
          </w:p>
        </w:tc>
        <w:tc>
          <w:tcPr>
            <w:tcW w:w="1559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S176</w:t>
            </w:r>
          </w:p>
        </w:tc>
      </w:tr>
      <w:tr w:rsidR="00AE1DE3" w:rsidTr="00A22034">
        <w:tc>
          <w:tcPr>
            <w:tcW w:w="1838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  <w:tc>
          <w:tcPr>
            <w:tcW w:w="2977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Mechanics for Beginners</w:t>
            </w:r>
          </w:p>
        </w:tc>
        <w:tc>
          <w:tcPr>
            <w:tcW w:w="1559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S178</w:t>
            </w:r>
          </w:p>
        </w:tc>
      </w:tr>
      <w:tr w:rsidR="00AE1DE3" w:rsidTr="00A22034">
        <w:tc>
          <w:tcPr>
            <w:tcW w:w="1838" w:type="dxa"/>
          </w:tcPr>
          <w:p w:rsidR="00AE1DE3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  <w:tc>
          <w:tcPr>
            <w:tcW w:w="2977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Mechanics for Beginners</w:t>
            </w:r>
          </w:p>
        </w:tc>
        <w:tc>
          <w:tcPr>
            <w:tcW w:w="1559" w:type="dxa"/>
          </w:tcPr>
          <w:p w:rsidR="00AE1DE3" w:rsidRDefault="00AE1DE3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S182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Flower Arranging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S145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Flower Arranging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S174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Flower Arranging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S180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Photography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S122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Photography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S162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Photography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S164</w:t>
            </w:r>
          </w:p>
        </w:tc>
      </w:tr>
      <w:tr w:rsidR="00A22034" w:rsidTr="00A22034">
        <w:tc>
          <w:tcPr>
            <w:tcW w:w="1838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  <w:tc>
          <w:tcPr>
            <w:tcW w:w="2977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Photography</w:t>
            </w:r>
          </w:p>
        </w:tc>
        <w:tc>
          <w:tcPr>
            <w:tcW w:w="1559" w:type="dxa"/>
          </w:tcPr>
          <w:p w:rsidR="00A22034" w:rsidRDefault="00A22034" w:rsidP="00A22034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S184</w:t>
            </w:r>
          </w:p>
        </w:tc>
      </w:tr>
    </w:tbl>
    <w:p w:rsidR="00AE1DE3" w:rsidRDefault="00AE1DE3" w:rsidP="00AE1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D45BB0" w:rsidRDefault="00D45BB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D45BB0" w:rsidRPr="00D45BB0" w:rsidRDefault="00D45BB0" w:rsidP="00AE1DE3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45BB0">
        <w:rPr>
          <w:rFonts w:ascii="Tahoma" w:hAnsi="Tahoma" w:cs="Tahoma"/>
          <w:b/>
          <w:sz w:val="24"/>
          <w:szCs w:val="24"/>
        </w:rPr>
        <w:lastRenderedPageBreak/>
        <w:t>Course Table</w:t>
      </w:r>
    </w:p>
    <w:p w:rsidR="00D45BB0" w:rsidRDefault="00D45BB0" w:rsidP="00AE1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CD2406" w:rsidRPr="00CD2406" w:rsidTr="00355892">
        <w:tc>
          <w:tcPr>
            <w:tcW w:w="1838" w:type="dxa"/>
          </w:tcPr>
          <w:p w:rsidR="00CD2406" w:rsidRPr="00CD2406" w:rsidRDefault="00CD2406" w:rsidP="00355892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Input Mask</w:t>
            </w:r>
          </w:p>
        </w:tc>
        <w:tc>
          <w:tcPr>
            <w:tcW w:w="2977" w:type="dxa"/>
          </w:tcPr>
          <w:p w:rsidR="00CD2406" w:rsidRPr="00CD2406" w:rsidRDefault="00CD2406" w:rsidP="00355892">
            <w:pPr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Lookup</w:t>
            </w:r>
          </w:p>
        </w:tc>
      </w:tr>
      <w:tr w:rsidR="00D45BB0" w:rsidRPr="00A22034" w:rsidTr="00355892">
        <w:tc>
          <w:tcPr>
            <w:tcW w:w="1838" w:type="dxa"/>
          </w:tcPr>
          <w:p w:rsidR="00D45BB0" w:rsidRPr="00A22034" w:rsidRDefault="00D45BB0" w:rsidP="00355892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Course Code</w:t>
            </w:r>
          </w:p>
        </w:tc>
        <w:tc>
          <w:tcPr>
            <w:tcW w:w="2977" w:type="dxa"/>
          </w:tcPr>
          <w:p w:rsidR="00D45BB0" w:rsidRPr="00A22034" w:rsidRDefault="00D45BB0" w:rsidP="00355892">
            <w:pPr>
              <w:spacing w:before="120" w:after="120"/>
              <w:rPr>
                <w:rFonts w:ascii="Tahoma" w:hAnsi="Tahoma" w:cs="Tahoma"/>
                <w:b/>
                <w:sz w:val="24"/>
                <w:szCs w:val="24"/>
              </w:rPr>
            </w:pPr>
            <w:r w:rsidRPr="00A22034">
              <w:rPr>
                <w:rFonts w:ascii="Tahoma" w:hAnsi="Tahoma" w:cs="Tahoma"/>
                <w:b/>
                <w:sz w:val="24"/>
                <w:szCs w:val="24"/>
              </w:rPr>
              <w:t>Course Name</w:t>
            </w:r>
          </w:p>
        </w:tc>
      </w:tr>
      <w:tr w:rsidR="00D45BB0" w:rsidTr="00355892">
        <w:tc>
          <w:tcPr>
            <w:tcW w:w="1838" w:type="dxa"/>
          </w:tcPr>
          <w:p w:rsidR="00D45BB0" w:rsidRDefault="00D45BB0" w:rsidP="00355892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C22</w:t>
            </w:r>
          </w:p>
        </w:tc>
        <w:tc>
          <w:tcPr>
            <w:tcW w:w="2977" w:type="dxa"/>
          </w:tcPr>
          <w:p w:rsidR="00D45BB0" w:rsidRDefault="00D45BB0" w:rsidP="00355892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Mechanics for Beginners</w:t>
            </w:r>
          </w:p>
        </w:tc>
        <w:bookmarkStart w:id="0" w:name="_GoBack"/>
        <w:bookmarkEnd w:id="0"/>
      </w:tr>
      <w:tr w:rsidR="00D45BB0" w:rsidTr="00355892">
        <w:tc>
          <w:tcPr>
            <w:tcW w:w="1838" w:type="dxa"/>
          </w:tcPr>
          <w:p w:rsidR="00D45BB0" w:rsidRDefault="00D45BB0" w:rsidP="00355892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C23</w:t>
            </w:r>
          </w:p>
        </w:tc>
        <w:tc>
          <w:tcPr>
            <w:tcW w:w="2977" w:type="dxa"/>
          </w:tcPr>
          <w:p w:rsidR="00D45BB0" w:rsidRDefault="00D45BB0" w:rsidP="00355892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Flower Arranging</w:t>
            </w:r>
          </w:p>
        </w:tc>
      </w:tr>
      <w:tr w:rsidR="00D45BB0" w:rsidTr="00355892">
        <w:tc>
          <w:tcPr>
            <w:tcW w:w="1838" w:type="dxa"/>
          </w:tcPr>
          <w:p w:rsidR="00D45BB0" w:rsidRDefault="00D45BB0" w:rsidP="00355892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C24</w:t>
            </w:r>
          </w:p>
        </w:tc>
        <w:tc>
          <w:tcPr>
            <w:tcW w:w="2977" w:type="dxa"/>
          </w:tcPr>
          <w:p w:rsidR="00D45BB0" w:rsidRDefault="00D45BB0" w:rsidP="00355892">
            <w:pPr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Photography</w:t>
            </w:r>
          </w:p>
        </w:tc>
      </w:tr>
    </w:tbl>
    <w:p w:rsidR="00D45BB0" w:rsidRPr="00AE1DE3" w:rsidRDefault="00D45BB0" w:rsidP="00AE1DE3">
      <w:pPr>
        <w:spacing w:after="0" w:line="240" w:lineRule="auto"/>
        <w:rPr>
          <w:rFonts w:ascii="Tahoma" w:hAnsi="Tahoma" w:cs="Tahoma"/>
          <w:sz w:val="24"/>
          <w:szCs w:val="24"/>
        </w:rPr>
      </w:pPr>
    </w:p>
    <w:sectPr w:rsidR="00D45BB0" w:rsidRPr="00AE1DE3" w:rsidSect="008A118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81"/>
    <w:rsid w:val="000B5586"/>
    <w:rsid w:val="00200C14"/>
    <w:rsid w:val="007426A7"/>
    <w:rsid w:val="00871579"/>
    <w:rsid w:val="008A1181"/>
    <w:rsid w:val="00A22034"/>
    <w:rsid w:val="00A74C81"/>
    <w:rsid w:val="00AD7769"/>
    <w:rsid w:val="00AE1DE3"/>
    <w:rsid w:val="00CD2406"/>
    <w:rsid w:val="00D45BB0"/>
    <w:rsid w:val="00DA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A8A42-D9A0-4042-BC75-E64B547B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2D257DD</Template>
  <TotalTime>104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Beverley Wood</dc:creator>
  <cp:keywords/>
  <dc:description/>
  <cp:lastModifiedBy>Beverley Wood</cp:lastModifiedBy>
  <cp:revision>5</cp:revision>
  <dcterms:created xsi:type="dcterms:W3CDTF">2014-09-26T07:30:00Z</dcterms:created>
  <dcterms:modified xsi:type="dcterms:W3CDTF">2015-03-05T10:05:00Z</dcterms:modified>
</cp:coreProperties>
</file>