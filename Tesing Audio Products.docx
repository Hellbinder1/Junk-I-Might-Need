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3DE" w:rsidRPr="00FB7960" w:rsidRDefault="008264FA">
      <w:pPr>
        <w:rPr>
          <w:b/>
        </w:rPr>
      </w:pPr>
      <w:r w:rsidRPr="00FB7960">
        <w:rPr>
          <w:b/>
        </w:rPr>
        <w:t xml:space="preserve">Unit </w:t>
      </w:r>
      <w:r w:rsidR="00324EA7">
        <w:rPr>
          <w:b/>
        </w:rPr>
        <w:t xml:space="preserve">5 </w:t>
      </w:r>
      <w:r w:rsidRPr="00FB7960">
        <w:rPr>
          <w:b/>
        </w:rPr>
        <w:t>Creating Digital A</w:t>
      </w:r>
      <w:r w:rsidR="00324EA7">
        <w:rPr>
          <w:b/>
        </w:rPr>
        <w:t>udio</w:t>
      </w:r>
    </w:p>
    <w:p w:rsidR="00FB7960" w:rsidRDefault="00FB7960"/>
    <w:p w:rsidR="00FB7960" w:rsidRDefault="00E10C01">
      <w:pPr>
        <w:rPr>
          <w:b/>
        </w:rPr>
      </w:pPr>
      <w:r>
        <w:rPr>
          <w:b/>
        </w:rPr>
        <w:t>Testing audio products</w:t>
      </w:r>
    </w:p>
    <w:p w:rsidR="00D9446F" w:rsidRDefault="00D9446F"/>
    <w:p w:rsidR="00C12F87" w:rsidRDefault="00926E52">
      <w:r>
        <w:t xml:space="preserve">It is important to test and refine the audio products you have created.  There </w:t>
      </w:r>
      <w:r w:rsidR="00C12F87">
        <w:t>are two main areas you need to test: the technical suitability of your product and how well your product meets your original intentions and audience requirements.</w:t>
      </w:r>
    </w:p>
    <w:p w:rsidR="00C12F87" w:rsidRDefault="00C12F87"/>
    <w:p w:rsidR="00C12F87" w:rsidRPr="001A1CB9" w:rsidRDefault="00C12F87">
      <w:pPr>
        <w:rPr>
          <w:b/>
        </w:rPr>
      </w:pPr>
      <w:bookmarkStart w:id="0" w:name="_GoBack"/>
      <w:r w:rsidRPr="001A1CB9">
        <w:rPr>
          <w:b/>
        </w:rPr>
        <w:t>Test for functionality</w:t>
      </w:r>
    </w:p>
    <w:bookmarkEnd w:id="0"/>
    <w:p w:rsidR="00C12F87" w:rsidRDefault="00C12F87">
      <w:r>
        <w:t>You will need to test the functionality of your audio products to ensure they work properly.  You should check that the sound levels are appropriate and that the different assets are edited together correctly with no long pauses or cut off words or music.  You also need to check that the products meet the purpose you stated in your design documents and that they will appeal to your target audience.</w:t>
      </w:r>
    </w:p>
    <w:p w:rsidR="00C12F87" w:rsidRDefault="00C12F87"/>
    <w:p w:rsidR="00C12F87" w:rsidRPr="001A1CB9" w:rsidRDefault="00C12F87">
      <w:pPr>
        <w:rPr>
          <w:b/>
        </w:rPr>
      </w:pPr>
      <w:r w:rsidRPr="001A1CB9">
        <w:rPr>
          <w:b/>
        </w:rPr>
        <w:t>Gather feedback from others</w:t>
      </w:r>
    </w:p>
    <w:p w:rsidR="00C12F87" w:rsidRDefault="00C12F87">
      <w:r>
        <w:t>Before you started work on your audio products, you should have been clear about the purpose and audience for your products.  You now need to consider if you have achieved your original intentions and how well your final products match your audience requirements.  These questions are more subjective than the technical ones, so it is often a good idea to ask other people to comment on these issues.</w:t>
      </w:r>
    </w:p>
    <w:p w:rsidR="00C12F87" w:rsidRDefault="00C12F87"/>
    <w:p w:rsidR="00C12F87" w:rsidRDefault="00C12F87">
      <w:r>
        <w:t>To gather feedback from others about the quality and suitability of your products, you could create a questionnaire for people to complete or you could interview people and ask them a series of questions from a script.  Here are some examples of the sort of questions you could ask:</w:t>
      </w:r>
    </w:p>
    <w:p w:rsidR="00C12F87" w:rsidRDefault="00C12F87"/>
    <w:p w:rsidR="00C12F87" w:rsidRDefault="00C12F87" w:rsidP="001A1CB9">
      <w:pPr>
        <w:pStyle w:val="ListParagraph"/>
        <w:numPr>
          <w:ilvl w:val="0"/>
          <w:numId w:val="34"/>
        </w:numPr>
        <w:ind w:left="567" w:hanging="567"/>
      </w:pPr>
      <w:r>
        <w:t>How do you rate the sound quality?</w:t>
      </w:r>
    </w:p>
    <w:p w:rsidR="00C12F87" w:rsidRDefault="00C12F87" w:rsidP="001A1CB9">
      <w:pPr>
        <w:pStyle w:val="ListParagraph"/>
        <w:numPr>
          <w:ilvl w:val="0"/>
          <w:numId w:val="34"/>
        </w:numPr>
        <w:ind w:left="567" w:hanging="567"/>
      </w:pPr>
      <w:r>
        <w:t>Was the dialogue clear and audible?</w:t>
      </w:r>
    </w:p>
    <w:p w:rsidR="00C12F87" w:rsidRDefault="00C12F87" w:rsidP="001A1CB9">
      <w:pPr>
        <w:pStyle w:val="ListParagraph"/>
        <w:numPr>
          <w:ilvl w:val="0"/>
          <w:numId w:val="34"/>
        </w:numPr>
        <w:ind w:left="567" w:hanging="567"/>
      </w:pPr>
      <w:r>
        <w:t>Are the different assets (dialogue, music, sound effects, etc) mixed together effectively?</w:t>
      </w:r>
    </w:p>
    <w:p w:rsidR="00C12F87" w:rsidRDefault="00C12F87" w:rsidP="001A1CB9">
      <w:pPr>
        <w:pStyle w:val="ListParagraph"/>
        <w:numPr>
          <w:ilvl w:val="0"/>
          <w:numId w:val="34"/>
        </w:numPr>
        <w:ind w:left="567" w:hanging="567"/>
      </w:pPr>
      <w:r>
        <w:t>Do you think the product will appeal to its target audience?</w:t>
      </w:r>
    </w:p>
    <w:p w:rsidR="00C12F87" w:rsidRDefault="00215816" w:rsidP="001A1CB9">
      <w:pPr>
        <w:pStyle w:val="ListParagraph"/>
        <w:numPr>
          <w:ilvl w:val="0"/>
          <w:numId w:val="34"/>
        </w:numPr>
        <w:ind w:left="567" w:hanging="567"/>
      </w:pPr>
      <w:r>
        <w:t>Does the product meet its original requirements?</w:t>
      </w:r>
    </w:p>
    <w:p w:rsidR="00215816" w:rsidRDefault="00215816" w:rsidP="001A1CB9">
      <w:pPr>
        <w:pStyle w:val="ListParagraph"/>
        <w:numPr>
          <w:ilvl w:val="0"/>
          <w:numId w:val="34"/>
        </w:numPr>
        <w:ind w:left="567" w:hanging="567"/>
      </w:pPr>
      <w:r>
        <w:t>What are the strengths of the product and how might it be improved?</w:t>
      </w:r>
    </w:p>
    <w:p w:rsidR="00215816" w:rsidRDefault="00215816"/>
    <w:p w:rsidR="00215816" w:rsidRDefault="00215816">
      <w:r>
        <w:t>It is also useful to have some questions that use a numeric scoring system, as this makes the results easier to collate.  For example, you might have questions like ‘Rate the overall quality of the product in a scale of 1 to 5.  1 = very poor, 2 = poor, 3 = OK, 4 = good, and 5 = excellent.’</w:t>
      </w:r>
    </w:p>
    <w:p w:rsidR="00215816" w:rsidRDefault="00215816"/>
    <w:p w:rsidR="00215816" w:rsidRDefault="00215816">
      <w:r>
        <w:t>If you use the interview method, you should record the interviews so you can listen to them later.</w:t>
      </w:r>
    </w:p>
    <w:p w:rsidR="00215816" w:rsidRDefault="00215816"/>
    <w:p w:rsidR="00215816" w:rsidRDefault="00215816">
      <w:r>
        <w:t>You should aim to gather feedback from around eight to ten people.  Gathering feedback from too few people could mean that the views of one particular person take on too much importance.  The more people you interview, the more likely it is that the results you get will be fair and accurate.</w:t>
      </w:r>
    </w:p>
    <w:p w:rsidR="00215816" w:rsidRDefault="00215816"/>
    <w:p w:rsidR="00215816" w:rsidRDefault="00215816">
      <w:r>
        <w:t>Once the questionnaires or interviews have been completed, you need to collate the results.</w:t>
      </w:r>
    </w:p>
    <w:p w:rsidR="00215816" w:rsidRDefault="00215816"/>
    <w:p w:rsidR="00215816" w:rsidRDefault="00215816">
      <w:r>
        <w:t>The final step is to write up a review of your product, based on your experiences and the feedback you received from others.</w:t>
      </w:r>
    </w:p>
    <w:p w:rsidR="009A564E" w:rsidRDefault="009A564E"/>
    <w:p w:rsidR="009A564E" w:rsidRPr="001A1CB9" w:rsidRDefault="009A564E">
      <w:pPr>
        <w:rPr>
          <w:b/>
        </w:rPr>
      </w:pPr>
      <w:r w:rsidRPr="001A1CB9">
        <w:rPr>
          <w:b/>
        </w:rPr>
        <w:t>Exporting and compressing your finished audio product</w:t>
      </w:r>
    </w:p>
    <w:p w:rsidR="009A564E" w:rsidRDefault="009A564E">
      <w:r>
        <w:t>Once you are happy that you have completed the editing of your audio product, you should compress and export it.  This will make it suitable for other people (who perhaps don’t have the same editing software as you) to listen to.</w:t>
      </w:r>
    </w:p>
    <w:p w:rsidR="009A564E" w:rsidRDefault="009A564E"/>
    <w:p w:rsidR="009A564E" w:rsidRDefault="009A564E">
      <w:r>
        <w:t>Choosing a format such as MP3 to export your audio clip will mean that it can be played on almost any computer or music player.  It will also compress the file to reduce its size, which will make it much quicker to download the file from a website.</w:t>
      </w:r>
    </w:p>
    <w:p w:rsidR="009A564E" w:rsidRDefault="009A564E"/>
    <w:p w:rsidR="009A564E" w:rsidRPr="001A1CB9" w:rsidRDefault="009A564E">
      <w:pPr>
        <w:rPr>
          <w:b/>
        </w:rPr>
      </w:pPr>
      <w:r w:rsidRPr="001A1CB9">
        <w:rPr>
          <w:b/>
        </w:rPr>
        <w:t>How to export an audio clip</w:t>
      </w:r>
    </w:p>
    <w:p w:rsidR="009A564E" w:rsidRDefault="009A564E" w:rsidP="001A1CB9">
      <w:pPr>
        <w:pStyle w:val="ListParagraph"/>
        <w:numPr>
          <w:ilvl w:val="0"/>
          <w:numId w:val="33"/>
        </w:numPr>
        <w:ind w:left="567" w:hanging="567"/>
      </w:pPr>
      <w:r>
        <w:t>Go to the File menu and choose Export.</w:t>
      </w:r>
    </w:p>
    <w:p w:rsidR="009A564E" w:rsidRDefault="009A564E" w:rsidP="001A1CB9">
      <w:pPr>
        <w:ind w:left="567" w:hanging="567"/>
      </w:pPr>
    </w:p>
    <w:p w:rsidR="009A564E" w:rsidRDefault="009A564E" w:rsidP="001A1CB9">
      <w:pPr>
        <w:pStyle w:val="ListParagraph"/>
        <w:numPr>
          <w:ilvl w:val="0"/>
          <w:numId w:val="33"/>
        </w:numPr>
        <w:ind w:left="567" w:hanging="567"/>
      </w:pPr>
      <w:r>
        <w:t>A dialog box will appear.  In the dialog box, choose the file name, location and the format the file will be saved in.  Click Save.</w:t>
      </w:r>
    </w:p>
    <w:p w:rsidR="009A564E" w:rsidRDefault="009A564E" w:rsidP="001A1CB9">
      <w:pPr>
        <w:ind w:left="567" w:hanging="567"/>
      </w:pPr>
    </w:p>
    <w:p w:rsidR="009A564E" w:rsidRDefault="009A564E" w:rsidP="001A1CB9">
      <w:pPr>
        <w:pStyle w:val="ListParagraph"/>
        <w:numPr>
          <w:ilvl w:val="0"/>
          <w:numId w:val="33"/>
        </w:numPr>
        <w:ind w:left="567" w:hanging="567"/>
      </w:pPr>
      <w:r>
        <w:t>You will be asked if you want to edit any of the metadata saved with the file.  Click OK.</w:t>
      </w:r>
    </w:p>
    <w:p w:rsidR="009A564E" w:rsidRDefault="009A564E" w:rsidP="001A1CB9">
      <w:pPr>
        <w:ind w:left="567" w:hanging="567"/>
      </w:pPr>
    </w:p>
    <w:p w:rsidR="009A564E" w:rsidRDefault="009A564E" w:rsidP="001A1CB9">
      <w:pPr>
        <w:pStyle w:val="ListParagraph"/>
        <w:numPr>
          <w:ilvl w:val="0"/>
          <w:numId w:val="33"/>
        </w:numPr>
        <w:ind w:left="567" w:hanging="567"/>
      </w:pPr>
      <w:r>
        <w:t>Your software program will remind you that the various assets you have edited together will be mixed to a single stereo track.  Click OK.</w:t>
      </w:r>
    </w:p>
    <w:p w:rsidR="009A564E" w:rsidRDefault="009A564E" w:rsidP="001A1CB9">
      <w:pPr>
        <w:ind w:left="567" w:hanging="567"/>
      </w:pPr>
    </w:p>
    <w:p w:rsidR="009A564E" w:rsidRDefault="009A564E" w:rsidP="001A1CB9">
      <w:pPr>
        <w:pStyle w:val="ListParagraph"/>
        <w:numPr>
          <w:ilvl w:val="0"/>
          <w:numId w:val="33"/>
        </w:numPr>
        <w:ind w:left="567" w:hanging="567"/>
      </w:pPr>
      <w:r>
        <w:t xml:space="preserve">If it is the first time you have exported an MP3 file, the software program will ask you where the codec for the MP3 conversion is located.  Some programs </w:t>
      </w:r>
      <w:r w:rsidR="004218D0">
        <w:t>use a free MP3 codec called LAME, which you can download.  Once your software program knows where the MP3 codec is, it will not ask you again and your project file will be converted to an MP3 file.</w:t>
      </w:r>
    </w:p>
    <w:p w:rsidR="004218D0" w:rsidRDefault="004218D0" w:rsidP="001A1CB9">
      <w:pPr>
        <w:ind w:left="567" w:hanging="567"/>
      </w:pPr>
    </w:p>
    <w:p w:rsidR="004218D0" w:rsidRDefault="004218D0" w:rsidP="001A1CB9">
      <w:pPr>
        <w:pStyle w:val="ListParagraph"/>
        <w:numPr>
          <w:ilvl w:val="0"/>
          <w:numId w:val="33"/>
        </w:numPr>
        <w:ind w:left="567" w:hanging="567"/>
      </w:pPr>
      <w:r>
        <w:t>If you want to adjust the quality (and therefore the file size) of the MP3 file, you can click the Options button in the Export File dialog box and choose a different quality setting (bit rate).</w:t>
      </w:r>
    </w:p>
    <w:p w:rsidR="004218D0" w:rsidRDefault="004218D0"/>
    <w:p w:rsidR="004218D0" w:rsidRPr="008C65C6" w:rsidRDefault="004218D0">
      <w:pPr>
        <w:rPr>
          <w:b/>
        </w:rPr>
      </w:pPr>
      <w:r w:rsidRPr="008C65C6">
        <w:rPr>
          <w:b/>
        </w:rPr>
        <w:t>Technical testing of your audio product</w:t>
      </w:r>
    </w:p>
    <w:p w:rsidR="004218D0" w:rsidRDefault="004218D0">
      <w:r>
        <w:t>When carrying out your technical testing, ask yourself the following questions:</w:t>
      </w:r>
    </w:p>
    <w:p w:rsidR="004218D0" w:rsidRDefault="004218D0"/>
    <w:p w:rsidR="004218D0" w:rsidRDefault="004218D0" w:rsidP="008C65C6">
      <w:pPr>
        <w:pStyle w:val="ListParagraph"/>
        <w:numPr>
          <w:ilvl w:val="0"/>
          <w:numId w:val="32"/>
        </w:numPr>
        <w:ind w:left="567" w:hanging="567"/>
      </w:pPr>
      <w:r>
        <w:t>Does the audio clip actually run?</w:t>
      </w:r>
    </w:p>
    <w:p w:rsidR="004218D0" w:rsidRDefault="004218D0" w:rsidP="008C65C6">
      <w:pPr>
        <w:pStyle w:val="ListParagraph"/>
        <w:numPr>
          <w:ilvl w:val="0"/>
          <w:numId w:val="32"/>
        </w:numPr>
        <w:ind w:left="567" w:hanging="567"/>
      </w:pPr>
      <w:r>
        <w:t>Is the sound audible (loud enough to be heard)?  Is the volume equalised throughout the clip or are some parts louder than others?</w:t>
      </w:r>
    </w:p>
    <w:p w:rsidR="004218D0" w:rsidRDefault="004218D0" w:rsidP="008C65C6">
      <w:pPr>
        <w:pStyle w:val="ListParagraph"/>
        <w:numPr>
          <w:ilvl w:val="0"/>
          <w:numId w:val="32"/>
        </w:numPr>
        <w:ind w:left="567" w:hanging="567"/>
      </w:pPr>
      <w:r>
        <w:t>Is the clip of adequate quality?  (With a low level of background noise, there is no noticeable distortion).</w:t>
      </w:r>
    </w:p>
    <w:p w:rsidR="009F2431" w:rsidRDefault="00EE7398" w:rsidP="008C65C6">
      <w:pPr>
        <w:pStyle w:val="ListParagraph"/>
        <w:numPr>
          <w:ilvl w:val="0"/>
          <w:numId w:val="32"/>
        </w:numPr>
        <w:ind w:left="567" w:hanging="567"/>
      </w:pPr>
      <w:r>
        <w:t>Are the different assets edited together in a professional manner?  For example, are there any long pauses or sudden changes in quality or volume between the assets?</w:t>
      </w:r>
    </w:p>
    <w:p w:rsidR="00EE7398" w:rsidRDefault="00EE7398" w:rsidP="008C65C6">
      <w:pPr>
        <w:pStyle w:val="ListParagraph"/>
        <w:numPr>
          <w:ilvl w:val="0"/>
          <w:numId w:val="32"/>
        </w:numPr>
        <w:ind w:left="567" w:hanging="567"/>
      </w:pPr>
      <w:r>
        <w:t xml:space="preserve">Is the clip of the right length?  (Remember: </w:t>
      </w:r>
      <w:r w:rsidR="008C65C6">
        <w:t>you are required to produce clips that are at least three minutes long.)</w:t>
      </w:r>
    </w:p>
    <w:p w:rsidR="008C65C6" w:rsidRDefault="008C65C6" w:rsidP="008C65C6">
      <w:pPr>
        <w:pStyle w:val="ListParagraph"/>
        <w:numPr>
          <w:ilvl w:val="0"/>
          <w:numId w:val="32"/>
        </w:numPr>
        <w:ind w:left="567" w:hanging="567"/>
      </w:pPr>
      <w:r>
        <w:t>Does the clip meet the original requirements of the brief?</w:t>
      </w:r>
    </w:p>
    <w:p w:rsidR="008C65C6" w:rsidRDefault="008C65C6"/>
    <w:p w:rsidR="008C65C6" w:rsidRDefault="008C65C6">
      <w:r>
        <w:lastRenderedPageBreak/>
        <w:t>You can use a simple test plan to make sure you have checked for each of these points.  Below is a simple test plan table that could be used:</w:t>
      </w:r>
    </w:p>
    <w:p w:rsidR="008C65C6" w:rsidRDefault="008C65C6"/>
    <w:tbl>
      <w:tblPr>
        <w:tblStyle w:val="TableGrid"/>
        <w:tblW w:w="0" w:type="auto"/>
        <w:tblLook w:val="04A0" w:firstRow="1" w:lastRow="0" w:firstColumn="1" w:lastColumn="0" w:noHBand="0" w:noVBand="1"/>
      </w:tblPr>
      <w:tblGrid>
        <w:gridCol w:w="1271"/>
        <w:gridCol w:w="1418"/>
        <w:gridCol w:w="1701"/>
        <w:gridCol w:w="1701"/>
        <w:gridCol w:w="1932"/>
        <w:gridCol w:w="1605"/>
      </w:tblGrid>
      <w:tr w:rsidR="008C65C6" w:rsidTr="008C65C6">
        <w:tc>
          <w:tcPr>
            <w:tcW w:w="1271" w:type="dxa"/>
          </w:tcPr>
          <w:p w:rsidR="008C65C6" w:rsidRDefault="008C65C6" w:rsidP="008C65C6">
            <w:pPr>
              <w:spacing w:before="60" w:after="60"/>
            </w:pPr>
          </w:p>
        </w:tc>
        <w:tc>
          <w:tcPr>
            <w:tcW w:w="1418" w:type="dxa"/>
          </w:tcPr>
          <w:p w:rsidR="008C65C6" w:rsidRDefault="008C65C6" w:rsidP="008C65C6">
            <w:pPr>
              <w:spacing w:before="60" w:after="60"/>
            </w:pPr>
            <w:r>
              <w:t>Runs?</w:t>
            </w:r>
          </w:p>
        </w:tc>
        <w:tc>
          <w:tcPr>
            <w:tcW w:w="1701" w:type="dxa"/>
          </w:tcPr>
          <w:p w:rsidR="008C65C6" w:rsidRDefault="008C65C6" w:rsidP="008C65C6">
            <w:pPr>
              <w:spacing w:before="60" w:after="60"/>
            </w:pPr>
            <w:r>
              <w:t>Clip quality?</w:t>
            </w:r>
          </w:p>
        </w:tc>
        <w:tc>
          <w:tcPr>
            <w:tcW w:w="1701" w:type="dxa"/>
          </w:tcPr>
          <w:p w:rsidR="008C65C6" w:rsidRDefault="008C65C6" w:rsidP="008C65C6">
            <w:pPr>
              <w:spacing w:before="60" w:after="60"/>
            </w:pPr>
            <w:r>
              <w:t>Edit quality?</w:t>
            </w:r>
          </w:p>
        </w:tc>
        <w:tc>
          <w:tcPr>
            <w:tcW w:w="1932" w:type="dxa"/>
          </w:tcPr>
          <w:p w:rsidR="008C65C6" w:rsidRDefault="008C65C6" w:rsidP="008C65C6">
            <w:pPr>
              <w:spacing w:before="60" w:after="60"/>
            </w:pPr>
            <w:r>
              <w:t>Correct length?</w:t>
            </w:r>
          </w:p>
        </w:tc>
        <w:tc>
          <w:tcPr>
            <w:tcW w:w="1605" w:type="dxa"/>
          </w:tcPr>
          <w:p w:rsidR="008C65C6" w:rsidRDefault="008C65C6" w:rsidP="008C65C6">
            <w:pPr>
              <w:spacing w:before="60" w:after="60"/>
            </w:pPr>
            <w:r>
              <w:t>Fits brief?</w:t>
            </w:r>
          </w:p>
        </w:tc>
      </w:tr>
      <w:tr w:rsidR="008C65C6" w:rsidTr="008C65C6">
        <w:tc>
          <w:tcPr>
            <w:tcW w:w="1271" w:type="dxa"/>
          </w:tcPr>
          <w:p w:rsidR="008C65C6" w:rsidRDefault="008C65C6" w:rsidP="008C65C6">
            <w:pPr>
              <w:spacing w:before="60" w:after="60"/>
            </w:pPr>
            <w:r>
              <w:t>Clip 1</w:t>
            </w:r>
          </w:p>
        </w:tc>
        <w:tc>
          <w:tcPr>
            <w:tcW w:w="1418" w:type="dxa"/>
          </w:tcPr>
          <w:p w:rsidR="008C65C6" w:rsidRDefault="008C65C6" w:rsidP="008C65C6">
            <w:pPr>
              <w:spacing w:before="60" w:after="60"/>
            </w:pPr>
          </w:p>
        </w:tc>
        <w:tc>
          <w:tcPr>
            <w:tcW w:w="1701" w:type="dxa"/>
          </w:tcPr>
          <w:p w:rsidR="008C65C6" w:rsidRDefault="008C65C6" w:rsidP="008C65C6">
            <w:pPr>
              <w:spacing w:before="60" w:after="60"/>
            </w:pPr>
          </w:p>
        </w:tc>
        <w:tc>
          <w:tcPr>
            <w:tcW w:w="1701" w:type="dxa"/>
          </w:tcPr>
          <w:p w:rsidR="008C65C6" w:rsidRDefault="008C65C6" w:rsidP="008C65C6">
            <w:pPr>
              <w:spacing w:before="60" w:after="60"/>
            </w:pPr>
          </w:p>
        </w:tc>
        <w:tc>
          <w:tcPr>
            <w:tcW w:w="1932" w:type="dxa"/>
          </w:tcPr>
          <w:p w:rsidR="008C65C6" w:rsidRDefault="008C65C6" w:rsidP="008C65C6">
            <w:pPr>
              <w:spacing w:before="60" w:after="60"/>
            </w:pPr>
          </w:p>
        </w:tc>
        <w:tc>
          <w:tcPr>
            <w:tcW w:w="1605" w:type="dxa"/>
          </w:tcPr>
          <w:p w:rsidR="008C65C6" w:rsidRDefault="008C65C6" w:rsidP="008C65C6">
            <w:pPr>
              <w:spacing w:before="60" w:after="60"/>
            </w:pPr>
          </w:p>
        </w:tc>
      </w:tr>
      <w:tr w:rsidR="008C65C6" w:rsidTr="008C65C6">
        <w:tc>
          <w:tcPr>
            <w:tcW w:w="1271" w:type="dxa"/>
          </w:tcPr>
          <w:p w:rsidR="008C65C6" w:rsidRDefault="008C65C6" w:rsidP="008C65C6">
            <w:pPr>
              <w:spacing w:before="60" w:after="60"/>
            </w:pPr>
            <w:r>
              <w:t>Clip 2</w:t>
            </w:r>
          </w:p>
        </w:tc>
        <w:tc>
          <w:tcPr>
            <w:tcW w:w="1418" w:type="dxa"/>
          </w:tcPr>
          <w:p w:rsidR="008C65C6" w:rsidRDefault="008C65C6" w:rsidP="008C65C6">
            <w:pPr>
              <w:spacing w:before="60" w:after="60"/>
            </w:pPr>
          </w:p>
        </w:tc>
        <w:tc>
          <w:tcPr>
            <w:tcW w:w="1701" w:type="dxa"/>
          </w:tcPr>
          <w:p w:rsidR="008C65C6" w:rsidRDefault="008C65C6" w:rsidP="008C65C6">
            <w:pPr>
              <w:spacing w:before="60" w:after="60"/>
            </w:pPr>
          </w:p>
        </w:tc>
        <w:tc>
          <w:tcPr>
            <w:tcW w:w="1701" w:type="dxa"/>
          </w:tcPr>
          <w:p w:rsidR="008C65C6" w:rsidRDefault="008C65C6" w:rsidP="008C65C6">
            <w:pPr>
              <w:spacing w:before="60" w:after="60"/>
            </w:pPr>
          </w:p>
        </w:tc>
        <w:tc>
          <w:tcPr>
            <w:tcW w:w="1932" w:type="dxa"/>
          </w:tcPr>
          <w:p w:rsidR="008C65C6" w:rsidRDefault="008C65C6" w:rsidP="008C65C6">
            <w:pPr>
              <w:spacing w:before="60" w:after="60"/>
            </w:pPr>
          </w:p>
        </w:tc>
        <w:tc>
          <w:tcPr>
            <w:tcW w:w="1605" w:type="dxa"/>
          </w:tcPr>
          <w:p w:rsidR="008C65C6" w:rsidRDefault="008C65C6" w:rsidP="008C65C6">
            <w:pPr>
              <w:spacing w:before="60" w:after="60"/>
            </w:pPr>
          </w:p>
        </w:tc>
      </w:tr>
      <w:tr w:rsidR="008C65C6" w:rsidTr="008C65C6">
        <w:tc>
          <w:tcPr>
            <w:tcW w:w="1271" w:type="dxa"/>
          </w:tcPr>
          <w:p w:rsidR="008C65C6" w:rsidRDefault="008C65C6" w:rsidP="008C65C6">
            <w:pPr>
              <w:spacing w:before="60" w:after="60"/>
            </w:pPr>
            <w:r>
              <w:t>Clip 3</w:t>
            </w:r>
          </w:p>
        </w:tc>
        <w:tc>
          <w:tcPr>
            <w:tcW w:w="1418" w:type="dxa"/>
          </w:tcPr>
          <w:p w:rsidR="008C65C6" w:rsidRDefault="008C65C6" w:rsidP="008C65C6">
            <w:pPr>
              <w:spacing w:before="60" w:after="60"/>
            </w:pPr>
          </w:p>
        </w:tc>
        <w:tc>
          <w:tcPr>
            <w:tcW w:w="1701" w:type="dxa"/>
          </w:tcPr>
          <w:p w:rsidR="008C65C6" w:rsidRDefault="008C65C6" w:rsidP="008C65C6">
            <w:pPr>
              <w:spacing w:before="60" w:after="60"/>
            </w:pPr>
          </w:p>
        </w:tc>
        <w:tc>
          <w:tcPr>
            <w:tcW w:w="1701" w:type="dxa"/>
          </w:tcPr>
          <w:p w:rsidR="008C65C6" w:rsidRDefault="008C65C6" w:rsidP="008C65C6">
            <w:pPr>
              <w:spacing w:before="60" w:after="60"/>
            </w:pPr>
          </w:p>
        </w:tc>
        <w:tc>
          <w:tcPr>
            <w:tcW w:w="1932" w:type="dxa"/>
          </w:tcPr>
          <w:p w:rsidR="008C65C6" w:rsidRDefault="008C65C6" w:rsidP="008C65C6">
            <w:pPr>
              <w:spacing w:before="60" w:after="60"/>
            </w:pPr>
          </w:p>
        </w:tc>
        <w:tc>
          <w:tcPr>
            <w:tcW w:w="1605" w:type="dxa"/>
          </w:tcPr>
          <w:p w:rsidR="008C65C6" w:rsidRDefault="008C65C6" w:rsidP="008C65C6">
            <w:pPr>
              <w:spacing w:before="60" w:after="60"/>
            </w:pPr>
          </w:p>
        </w:tc>
      </w:tr>
      <w:tr w:rsidR="008C65C6" w:rsidTr="008C65C6">
        <w:tc>
          <w:tcPr>
            <w:tcW w:w="1271" w:type="dxa"/>
          </w:tcPr>
          <w:p w:rsidR="008C65C6" w:rsidRDefault="008C65C6" w:rsidP="008C65C6">
            <w:pPr>
              <w:spacing w:before="60" w:after="60"/>
            </w:pPr>
            <w:r>
              <w:t>Clip 4</w:t>
            </w:r>
          </w:p>
        </w:tc>
        <w:tc>
          <w:tcPr>
            <w:tcW w:w="1418" w:type="dxa"/>
          </w:tcPr>
          <w:p w:rsidR="008C65C6" w:rsidRDefault="008C65C6" w:rsidP="008C65C6">
            <w:pPr>
              <w:spacing w:before="60" w:after="60"/>
            </w:pPr>
          </w:p>
        </w:tc>
        <w:tc>
          <w:tcPr>
            <w:tcW w:w="1701" w:type="dxa"/>
          </w:tcPr>
          <w:p w:rsidR="008C65C6" w:rsidRDefault="008C65C6" w:rsidP="008C65C6">
            <w:pPr>
              <w:spacing w:before="60" w:after="60"/>
            </w:pPr>
          </w:p>
        </w:tc>
        <w:tc>
          <w:tcPr>
            <w:tcW w:w="1701" w:type="dxa"/>
          </w:tcPr>
          <w:p w:rsidR="008C65C6" w:rsidRDefault="008C65C6" w:rsidP="008C65C6">
            <w:pPr>
              <w:spacing w:before="60" w:after="60"/>
            </w:pPr>
          </w:p>
        </w:tc>
        <w:tc>
          <w:tcPr>
            <w:tcW w:w="1932" w:type="dxa"/>
          </w:tcPr>
          <w:p w:rsidR="008C65C6" w:rsidRDefault="008C65C6" w:rsidP="008C65C6">
            <w:pPr>
              <w:spacing w:before="60" w:after="60"/>
            </w:pPr>
          </w:p>
        </w:tc>
        <w:tc>
          <w:tcPr>
            <w:tcW w:w="1605" w:type="dxa"/>
          </w:tcPr>
          <w:p w:rsidR="008C65C6" w:rsidRDefault="008C65C6" w:rsidP="008C65C6">
            <w:pPr>
              <w:spacing w:before="60" w:after="60"/>
            </w:pPr>
          </w:p>
        </w:tc>
      </w:tr>
      <w:tr w:rsidR="008C65C6" w:rsidTr="008C65C6">
        <w:tc>
          <w:tcPr>
            <w:tcW w:w="1271" w:type="dxa"/>
          </w:tcPr>
          <w:p w:rsidR="008C65C6" w:rsidRDefault="008C65C6" w:rsidP="008C65C6">
            <w:pPr>
              <w:spacing w:before="60" w:after="60"/>
            </w:pPr>
            <w:r>
              <w:t>Clip 5</w:t>
            </w:r>
          </w:p>
        </w:tc>
        <w:tc>
          <w:tcPr>
            <w:tcW w:w="1418" w:type="dxa"/>
          </w:tcPr>
          <w:p w:rsidR="008C65C6" w:rsidRDefault="008C65C6" w:rsidP="008C65C6">
            <w:pPr>
              <w:spacing w:before="60" w:after="60"/>
            </w:pPr>
          </w:p>
        </w:tc>
        <w:tc>
          <w:tcPr>
            <w:tcW w:w="1701" w:type="dxa"/>
          </w:tcPr>
          <w:p w:rsidR="008C65C6" w:rsidRDefault="008C65C6" w:rsidP="008C65C6">
            <w:pPr>
              <w:spacing w:before="60" w:after="60"/>
            </w:pPr>
          </w:p>
        </w:tc>
        <w:tc>
          <w:tcPr>
            <w:tcW w:w="1701" w:type="dxa"/>
          </w:tcPr>
          <w:p w:rsidR="008C65C6" w:rsidRDefault="008C65C6" w:rsidP="008C65C6">
            <w:pPr>
              <w:spacing w:before="60" w:after="60"/>
            </w:pPr>
          </w:p>
        </w:tc>
        <w:tc>
          <w:tcPr>
            <w:tcW w:w="1932" w:type="dxa"/>
          </w:tcPr>
          <w:p w:rsidR="008C65C6" w:rsidRDefault="008C65C6" w:rsidP="008C65C6">
            <w:pPr>
              <w:spacing w:before="60" w:after="60"/>
            </w:pPr>
          </w:p>
        </w:tc>
        <w:tc>
          <w:tcPr>
            <w:tcW w:w="1605" w:type="dxa"/>
          </w:tcPr>
          <w:p w:rsidR="008C65C6" w:rsidRDefault="008C65C6" w:rsidP="008C65C6">
            <w:pPr>
              <w:spacing w:before="60" w:after="60"/>
            </w:pPr>
          </w:p>
        </w:tc>
      </w:tr>
      <w:tr w:rsidR="008C65C6" w:rsidTr="008C65C6">
        <w:tc>
          <w:tcPr>
            <w:tcW w:w="1271" w:type="dxa"/>
          </w:tcPr>
          <w:p w:rsidR="008C65C6" w:rsidRDefault="008C65C6" w:rsidP="008C65C6">
            <w:pPr>
              <w:spacing w:before="60" w:after="60"/>
            </w:pPr>
            <w:r>
              <w:t>Clip 6</w:t>
            </w:r>
          </w:p>
        </w:tc>
        <w:tc>
          <w:tcPr>
            <w:tcW w:w="1418" w:type="dxa"/>
          </w:tcPr>
          <w:p w:rsidR="008C65C6" w:rsidRDefault="008C65C6" w:rsidP="008C65C6">
            <w:pPr>
              <w:spacing w:before="60" w:after="60"/>
            </w:pPr>
          </w:p>
        </w:tc>
        <w:tc>
          <w:tcPr>
            <w:tcW w:w="1701" w:type="dxa"/>
          </w:tcPr>
          <w:p w:rsidR="008C65C6" w:rsidRDefault="008C65C6" w:rsidP="008C65C6">
            <w:pPr>
              <w:spacing w:before="60" w:after="60"/>
            </w:pPr>
          </w:p>
        </w:tc>
        <w:tc>
          <w:tcPr>
            <w:tcW w:w="1701" w:type="dxa"/>
          </w:tcPr>
          <w:p w:rsidR="008C65C6" w:rsidRDefault="008C65C6" w:rsidP="008C65C6">
            <w:pPr>
              <w:spacing w:before="60" w:after="60"/>
            </w:pPr>
          </w:p>
        </w:tc>
        <w:tc>
          <w:tcPr>
            <w:tcW w:w="1932" w:type="dxa"/>
          </w:tcPr>
          <w:p w:rsidR="008C65C6" w:rsidRDefault="008C65C6" w:rsidP="008C65C6">
            <w:pPr>
              <w:spacing w:before="60" w:after="60"/>
            </w:pPr>
          </w:p>
        </w:tc>
        <w:tc>
          <w:tcPr>
            <w:tcW w:w="1605" w:type="dxa"/>
          </w:tcPr>
          <w:p w:rsidR="008C65C6" w:rsidRDefault="008C65C6" w:rsidP="008C65C6">
            <w:pPr>
              <w:spacing w:before="60" w:after="60"/>
            </w:pPr>
          </w:p>
        </w:tc>
      </w:tr>
      <w:tr w:rsidR="008C65C6" w:rsidTr="008C65C6">
        <w:tc>
          <w:tcPr>
            <w:tcW w:w="1271" w:type="dxa"/>
          </w:tcPr>
          <w:p w:rsidR="008C65C6" w:rsidRDefault="008C65C6" w:rsidP="008C65C6">
            <w:pPr>
              <w:spacing w:before="60" w:after="60"/>
            </w:pPr>
            <w:r>
              <w:t>Clip 7</w:t>
            </w:r>
          </w:p>
        </w:tc>
        <w:tc>
          <w:tcPr>
            <w:tcW w:w="1418" w:type="dxa"/>
          </w:tcPr>
          <w:p w:rsidR="008C65C6" w:rsidRDefault="008C65C6" w:rsidP="008C65C6">
            <w:pPr>
              <w:spacing w:before="60" w:after="60"/>
            </w:pPr>
          </w:p>
        </w:tc>
        <w:tc>
          <w:tcPr>
            <w:tcW w:w="1701" w:type="dxa"/>
          </w:tcPr>
          <w:p w:rsidR="008C65C6" w:rsidRDefault="008C65C6" w:rsidP="008C65C6">
            <w:pPr>
              <w:spacing w:before="60" w:after="60"/>
            </w:pPr>
          </w:p>
        </w:tc>
        <w:tc>
          <w:tcPr>
            <w:tcW w:w="1701" w:type="dxa"/>
          </w:tcPr>
          <w:p w:rsidR="008C65C6" w:rsidRDefault="008C65C6" w:rsidP="008C65C6">
            <w:pPr>
              <w:spacing w:before="60" w:after="60"/>
            </w:pPr>
          </w:p>
        </w:tc>
        <w:tc>
          <w:tcPr>
            <w:tcW w:w="1932" w:type="dxa"/>
          </w:tcPr>
          <w:p w:rsidR="008C65C6" w:rsidRDefault="008C65C6" w:rsidP="008C65C6">
            <w:pPr>
              <w:spacing w:before="60" w:after="60"/>
            </w:pPr>
          </w:p>
        </w:tc>
        <w:tc>
          <w:tcPr>
            <w:tcW w:w="1605" w:type="dxa"/>
          </w:tcPr>
          <w:p w:rsidR="008C65C6" w:rsidRDefault="008C65C6" w:rsidP="008C65C6">
            <w:pPr>
              <w:spacing w:before="60" w:after="60"/>
            </w:pPr>
          </w:p>
        </w:tc>
      </w:tr>
      <w:tr w:rsidR="008C65C6" w:rsidTr="008C65C6">
        <w:tc>
          <w:tcPr>
            <w:tcW w:w="1271" w:type="dxa"/>
          </w:tcPr>
          <w:p w:rsidR="008C65C6" w:rsidRDefault="008C65C6" w:rsidP="008C65C6">
            <w:pPr>
              <w:spacing w:before="60" w:after="60"/>
            </w:pPr>
            <w:r>
              <w:t>Clip 8</w:t>
            </w:r>
          </w:p>
        </w:tc>
        <w:tc>
          <w:tcPr>
            <w:tcW w:w="1418" w:type="dxa"/>
          </w:tcPr>
          <w:p w:rsidR="008C65C6" w:rsidRDefault="008C65C6" w:rsidP="008C65C6">
            <w:pPr>
              <w:spacing w:before="60" w:after="60"/>
            </w:pPr>
          </w:p>
        </w:tc>
        <w:tc>
          <w:tcPr>
            <w:tcW w:w="1701" w:type="dxa"/>
          </w:tcPr>
          <w:p w:rsidR="008C65C6" w:rsidRDefault="008C65C6" w:rsidP="008C65C6">
            <w:pPr>
              <w:spacing w:before="60" w:after="60"/>
            </w:pPr>
          </w:p>
        </w:tc>
        <w:tc>
          <w:tcPr>
            <w:tcW w:w="1701" w:type="dxa"/>
          </w:tcPr>
          <w:p w:rsidR="008C65C6" w:rsidRDefault="008C65C6" w:rsidP="008C65C6">
            <w:pPr>
              <w:spacing w:before="60" w:after="60"/>
            </w:pPr>
          </w:p>
        </w:tc>
        <w:tc>
          <w:tcPr>
            <w:tcW w:w="1932" w:type="dxa"/>
          </w:tcPr>
          <w:p w:rsidR="008C65C6" w:rsidRDefault="008C65C6" w:rsidP="008C65C6">
            <w:pPr>
              <w:spacing w:before="60" w:after="60"/>
            </w:pPr>
          </w:p>
        </w:tc>
        <w:tc>
          <w:tcPr>
            <w:tcW w:w="1605" w:type="dxa"/>
          </w:tcPr>
          <w:p w:rsidR="008C65C6" w:rsidRDefault="008C65C6" w:rsidP="008C65C6">
            <w:pPr>
              <w:spacing w:before="60" w:after="60"/>
            </w:pPr>
          </w:p>
        </w:tc>
      </w:tr>
      <w:tr w:rsidR="008C65C6" w:rsidTr="008C65C6">
        <w:tc>
          <w:tcPr>
            <w:tcW w:w="1271" w:type="dxa"/>
          </w:tcPr>
          <w:p w:rsidR="008C65C6" w:rsidRDefault="008C65C6" w:rsidP="008C65C6">
            <w:pPr>
              <w:spacing w:before="60" w:after="60"/>
            </w:pPr>
            <w:r>
              <w:t>Clip 9</w:t>
            </w:r>
          </w:p>
        </w:tc>
        <w:tc>
          <w:tcPr>
            <w:tcW w:w="1418" w:type="dxa"/>
          </w:tcPr>
          <w:p w:rsidR="008C65C6" w:rsidRDefault="008C65C6" w:rsidP="008C65C6">
            <w:pPr>
              <w:spacing w:before="60" w:after="60"/>
            </w:pPr>
          </w:p>
        </w:tc>
        <w:tc>
          <w:tcPr>
            <w:tcW w:w="1701" w:type="dxa"/>
          </w:tcPr>
          <w:p w:rsidR="008C65C6" w:rsidRDefault="008C65C6" w:rsidP="008C65C6">
            <w:pPr>
              <w:spacing w:before="60" w:after="60"/>
            </w:pPr>
          </w:p>
        </w:tc>
        <w:tc>
          <w:tcPr>
            <w:tcW w:w="1701" w:type="dxa"/>
          </w:tcPr>
          <w:p w:rsidR="008C65C6" w:rsidRDefault="008C65C6" w:rsidP="008C65C6">
            <w:pPr>
              <w:spacing w:before="60" w:after="60"/>
            </w:pPr>
          </w:p>
        </w:tc>
        <w:tc>
          <w:tcPr>
            <w:tcW w:w="1932" w:type="dxa"/>
          </w:tcPr>
          <w:p w:rsidR="008C65C6" w:rsidRDefault="008C65C6" w:rsidP="008C65C6">
            <w:pPr>
              <w:spacing w:before="60" w:after="60"/>
            </w:pPr>
          </w:p>
        </w:tc>
        <w:tc>
          <w:tcPr>
            <w:tcW w:w="1605" w:type="dxa"/>
          </w:tcPr>
          <w:p w:rsidR="008C65C6" w:rsidRDefault="008C65C6" w:rsidP="008C65C6">
            <w:pPr>
              <w:spacing w:before="60" w:after="60"/>
            </w:pPr>
          </w:p>
        </w:tc>
      </w:tr>
      <w:tr w:rsidR="008C65C6" w:rsidTr="008C65C6">
        <w:tc>
          <w:tcPr>
            <w:tcW w:w="1271" w:type="dxa"/>
          </w:tcPr>
          <w:p w:rsidR="008C65C6" w:rsidRDefault="008C65C6" w:rsidP="008C65C6">
            <w:pPr>
              <w:spacing w:before="60" w:after="60"/>
            </w:pPr>
            <w:r>
              <w:t>Clip 10</w:t>
            </w:r>
          </w:p>
        </w:tc>
        <w:tc>
          <w:tcPr>
            <w:tcW w:w="1418" w:type="dxa"/>
          </w:tcPr>
          <w:p w:rsidR="008C65C6" w:rsidRDefault="008C65C6" w:rsidP="008C65C6">
            <w:pPr>
              <w:spacing w:before="60" w:after="60"/>
            </w:pPr>
          </w:p>
        </w:tc>
        <w:tc>
          <w:tcPr>
            <w:tcW w:w="1701" w:type="dxa"/>
          </w:tcPr>
          <w:p w:rsidR="008C65C6" w:rsidRDefault="008C65C6" w:rsidP="008C65C6">
            <w:pPr>
              <w:spacing w:before="60" w:after="60"/>
            </w:pPr>
          </w:p>
        </w:tc>
        <w:tc>
          <w:tcPr>
            <w:tcW w:w="1701" w:type="dxa"/>
          </w:tcPr>
          <w:p w:rsidR="008C65C6" w:rsidRDefault="008C65C6" w:rsidP="008C65C6">
            <w:pPr>
              <w:spacing w:before="60" w:after="60"/>
            </w:pPr>
          </w:p>
        </w:tc>
        <w:tc>
          <w:tcPr>
            <w:tcW w:w="1932" w:type="dxa"/>
          </w:tcPr>
          <w:p w:rsidR="008C65C6" w:rsidRDefault="008C65C6" w:rsidP="008C65C6">
            <w:pPr>
              <w:spacing w:before="60" w:after="60"/>
            </w:pPr>
          </w:p>
        </w:tc>
        <w:tc>
          <w:tcPr>
            <w:tcW w:w="1605" w:type="dxa"/>
          </w:tcPr>
          <w:p w:rsidR="008C65C6" w:rsidRDefault="008C65C6" w:rsidP="008C65C6">
            <w:pPr>
              <w:spacing w:before="60" w:after="60"/>
            </w:pPr>
          </w:p>
        </w:tc>
      </w:tr>
    </w:tbl>
    <w:p w:rsidR="008C65C6" w:rsidRDefault="008C65C6"/>
    <w:p w:rsidR="008C65C6" w:rsidRPr="008C65C6" w:rsidRDefault="008C65C6">
      <w:pPr>
        <w:rPr>
          <w:b/>
        </w:rPr>
      </w:pPr>
      <w:r w:rsidRPr="008C65C6">
        <w:rPr>
          <w:b/>
        </w:rPr>
        <w:t>Documenting improvements to refine your product</w:t>
      </w:r>
    </w:p>
    <w:p w:rsidR="008C65C6" w:rsidRDefault="008C65C6">
      <w:r>
        <w:t>If your product fails any of the technical tests, you will need to correct the problem(s) and test the clip again.  At the end of your test plan, add in details of any changes you made to your product as the result of testing.  You may also need to update the table of ready-made assets you used if you have to make any changes to these.</w:t>
      </w:r>
    </w:p>
    <w:p w:rsidR="008C65C6" w:rsidRDefault="008C65C6"/>
    <w:sectPr w:rsidR="008C65C6" w:rsidSect="00B4358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2536"/>
    <w:multiLevelType w:val="hybridMultilevel"/>
    <w:tmpl w:val="D9041196"/>
    <w:lvl w:ilvl="0" w:tplc="EDB6F3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DD18A8"/>
    <w:multiLevelType w:val="hybridMultilevel"/>
    <w:tmpl w:val="2F52A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533C9D"/>
    <w:multiLevelType w:val="hybridMultilevel"/>
    <w:tmpl w:val="48E63754"/>
    <w:lvl w:ilvl="0" w:tplc="DEC00D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DF2B86"/>
    <w:multiLevelType w:val="hybridMultilevel"/>
    <w:tmpl w:val="F9B2D8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1107CB"/>
    <w:multiLevelType w:val="hybridMultilevel"/>
    <w:tmpl w:val="64B4C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297F54"/>
    <w:multiLevelType w:val="hybridMultilevel"/>
    <w:tmpl w:val="14B0E642"/>
    <w:lvl w:ilvl="0" w:tplc="D4ECE5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5F62D54"/>
    <w:multiLevelType w:val="hybridMultilevel"/>
    <w:tmpl w:val="D91A7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DE43D1"/>
    <w:multiLevelType w:val="hybridMultilevel"/>
    <w:tmpl w:val="B8145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B067AA8"/>
    <w:multiLevelType w:val="hybridMultilevel"/>
    <w:tmpl w:val="C7189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E8F0000"/>
    <w:multiLevelType w:val="hybridMultilevel"/>
    <w:tmpl w:val="5B6A8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ED6206C"/>
    <w:multiLevelType w:val="hybridMultilevel"/>
    <w:tmpl w:val="2ABCCE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835531"/>
    <w:multiLevelType w:val="hybridMultilevel"/>
    <w:tmpl w:val="08B41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3A28BB"/>
    <w:multiLevelType w:val="hybridMultilevel"/>
    <w:tmpl w:val="7DFCD4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DA0167B"/>
    <w:multiLevelType w:val="hybridMultilevel"/>
    <w:tmpl w:val="4DC4B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EAD5359"/>
    <w:multiLevelType w:val="hybridMultilevel"/>
    <w:tmpl w:val="A86A5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A4F1AD1"/>
    <w:multiLevelType w:val="hybridMultilevel"/>
    <w:tmpl w:val="13808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BD06FA"/>
    <w:multiLevelType w:val="hybridMultilevel"/>
    <w:tmpl w:val="8F9CD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7E4F45"/>
    <w:multiLevelType w:val="hybridMultilevel"/>
    <w:tmpl w:val="88188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FC10AA4"/>
    <w:multiLevelType w:val="hybridMultilevel"/>
    <w:tmpl w:val="F064EE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0108D4"/>
    <w:multiLevelType w:val="hybridMultilevel"/>
    <w:tmpl w:val="CCC2CF5A"/>
    <w:lvl w:ilvl="0" w:tplc="07689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5B442DB"/>
    <w:multiLevelType w:val="hybridMultilevel"/>
    <w:tmpl w:val="100C0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6B436AD"/>
    <w:multiLevelType w:val="hybridMultilevel"/>
    <w:tmpl w:val="890062CA"/>
    <w:lvl w:ilvl="0" w:tplc="E654CFD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3325960"/>
    <w:multiLevelType w:val="hybridMultilevel"/>
    <w:tmpl w:val="02AE3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45F0F97"/>
    <w:multiLevelType w:val="hybridMultilevel"/>
    <w:tmpl w:val="A1BAF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7F648C9"/>
    <w:multiLevelType w:val="hybridMultilevel"/>
    <w:tmpl w:val="1FF456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8063843"/>
    <w:multiLevelType w:val="hybridMultilevel"/>
    <w:tmpl w:val="32761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79364B"/>
    <w:multiLevelType w:val="hybridMultilevel"/>
    <w:tmpl w:val="3528B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1861937"/>
    <w:multiLevelType w:val="hybridMultilevel"/>
    <w:tmpl w:val="FAA8B4DA"/>
    <w:lvl w:ilvl="0" w:tplc="CE807D1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D900A73"/>
    <w:multiLevelType w:val="hybridMultilevel"/>
    <w:tmpl w:val="3CE8E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FBC565D"/>
    <w:multiLevelType w:val="hybridMultilevel"/>
    <w:tmpl w:val="0C543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28E0607"/>
    <w:multiLevelType w:val="hybridMultilevel"/>
    <w:tmpl w:val="E30E4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5AD4435"/>
    <w:multiLevelType w:val="hybridMultilevel"/>
    <w:tmpl w:val="C60C6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6A97A90"/>
    <w:multiLevelType w:val="hybridMultilevel"/>
    <w:tmpl w:val="94F60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8436D1A"/>
    <w:multiLevelType w:val="hybridMultilevel"/>
    <w:tmpl w:val="90220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5"/>
  </w:num>
  <w:num w:numId="3">
    <w:abstractNumId w:val="29"/>
  </w:num>
  <w:num w:numId="4">
    <w:abstractNumId w:val="20"/>
  </w:num>
  <w:num w:numId="5">
    <w:abstractNumId w:val="2"/>
  </w:num>
  <w:num w:numId="6">
    <w:abstractNumId w:val="14"/>
  </w:num>
  <w:num w:numId="7">
    <w:abstractNumId w:val="5"/>
  </w:num>
  <w:num w:numId="8">
    <w:abstractNumId w:val="0"/>
  </w:num>
  <w:num w:numId="9">
    <w:abstractNumId w:val="19"/>
  </w:num>
  <w:num w:numId="10">
    <w:abstractNumId w:val="27"/>
  </w:num>
  <w:num w:numId="11">
    <w:abstractNumId w:val="21"/>
  </w:num>
  <w:num w:numId="12">
    <w:abstractNumId w:val="18"/>
  </w:num>
  <w:num w:numId="13">
    <w:abstractNumId w:val="11"/>
  </w:num>
  <w:num w:numId="14">
    <w:abstractNumId w:val="22"/>
  </w:num>
  <w:num w:numId="15">
    <w:abstractNumId w:val="30"/>
  </w:num>
  <w:num w:numId="16">
    <w:abstractNumId w:val="1"/>
  </w:num>
  <w:num w:numId="17">
    <w:abstractNumId w:val="6"/>
  </w:num>
  <w:num w:numId="18">
    <w:abstractNumId w:val="28"/>
  </w:num>
  <w:num w:numId="19">
    <w:abstractNumId w:val="4"/>
  </w:num>
  <w:num w:numId="20">
    <w:abstractNumId w:val="23"/>
  </w:num>
  <w:num w:numId="21">
    <w:abstractNumId w:val="17"/>
  </w:num>
  <w:num w:numId="22">
    <w:abstractNumId w:val="15"/>
  </w:num>
  <w:num w:numId="23">
    <w:abstractNumId w:val="16"/>
  </w:num>
  <w:num w:numId="24">
    <w:abstractNumId w:val="32"/>
  </w:num>
  <w:num w:numId="25">
    <w:abstractNumId w:val="24"/>
  </w:num>
  <w:num w:numId="26">
    <w:abstractNumId w:val="12"/>
  </w:num>
  <w:num w:numId="27">
    <w:abstractNumId w:val="33"/>
  </w:num>
  <w:num w:numId="28">
    <w:abstractNumId w:val="26"/>
  </w:num>
  <w:num w:numId="29">
    <w:abstractNumId w:val="8"/>
  </w:num>
  <w:num w:numId="30">
    <w:abstractNumId w:val="31"/>
  </w:num>
  <w:num w:numId="31">
    <w:abstractNumId w:val="3"/>
  </w:num>
  <w:num w:numId="32">
    <w:abstractNumId w:val="7"/>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FA"/>
    <w:rsid w:val="000661AA"/>
    <w:rsid w:val="00082176"/>
    <w:rsid w:val="000D16BC"/>
    <w:rsid w:val="000E013D"/>
    <w:rsid w:val="00114B00"/>
    <w:rsid w:val="0012359B"/>
    <w:rsid w:val="001677D9"/>
    <w:rsid w:val="001A1CB9"/>
    <w:rsid w:val="001B05EA"/>
    <w:rsid w:val="001C5107"/>
    <w:rsid w:val="001D35E3"/>
    <w:rsid w:val="00215816"/>
    <w:rsid w:val="002159ED"/>
    <w:rsid w:val="00272BD1"/>
    <w:rsid w:val="00272C97"/>
    <w:rsid w:val="002A724F"/>
    <w:rsid w:val="002C16D9"/>
    <w:rsid w:val="00301D8C"/>
    <w:rsid w:val="00324EA7"/>
    <w:rsid w:val="00386A31"/>
    <w:rsid w:val="00401B19"/>
    <w:rsid w:val="004218D0"/>
    <w:rsid w:val="0045789D"/>
    <w:rsid w:val="004671AA"/>
    <w:rsid w:val="004A1FF6"/>
    <w:rsid w:val="004A2410"/>
    <w:rsid w:val="00512D78"/>
    <w:rsid w:val="00524517"/>
    <w:rsid w:val="00540B8F"/>
    <w:rsid w:val="005561DE"/>
    <w:rsid w:val="005603DE"/>
    <w:rsid w:val="00567657"/>
    <w:rsid w:val="005856F9"/>
    <w:rsid w:val="005B51C9"/>
    <w:rsid w:val="005F537F"/>
    <w:rsid w:val="0060426D"/>
    <w:rsid w:val="00605F57"/>
    <w:rsid w:val="00607EB3"/>
    <w:rsid w:val="00607ED5"/>
    <w:rsid w:val="00612C52"/>
    <w:rsid w:val="00617AD0"/>
    <w:rsid w:val="006D5B71"/>
    <w:rsid w:val="006F0729"/>
    <w:rsid w:val="007029AB"/>
    <w:rsid w:val="007353E0"/>
    <w:rsid w:val="00751BF0"/>
    <w:rsid w:val="00754F82"/>
    <w:rsid w:val="00792767"/>
    <w:rsid w:val="00793A7F"/>
    <w:rsid w:val="008264FA"/>
    <w:rsid w:val="00852C19"/>
    <w:rsid w:val="00863D3B"/>
    <w:rsid w:val="008A693D"/>
    <w:rsid w:val="008C65C6"/>
    <w:rsid w:val="008D273C"/>
    <w:rsid w:val="008E6363"/>
    <w:rsid w:val="008F7573"/>
    <w:rsid w:val="009105AF"/>
    <w:rsid w:val="00926E52"/>
    <w:rsid w:val="00931678"/>
    <w:rsid w:val="00963C3B"/>
    <w:rsid w:val="009671F3"/>
    <w:rsid w:val="009844C0"/>
    <w:rsid w:val="009A564E"/>
    <w:rsid w:val="009B6AFD"/>
    <w:rsid w:val="009F2431"/>
    <w:rsid w:val="00A14D4C"/>
    <w:rsid w:val="00A20101"/>
    <w:rsid w:val="00A2050B"/>
    <w:rsid w:val="00A430B6"/>
    <w:rsid w:val="00A945E5"/>
    <w:rsid w:val="00AC7CB7"/>
    <w:rsid w:val="00AD01E1"/>
    <w:rsid w:val="00AE0DEF"/>
    <w:rsid w:val="00B4358E"/>
    <w:rsid w:val="00B55AF5"/>
    <w:rsid w:val="00B64CE2"/>
    <w:rsid w:val="00B7701E"/>
    <w:rsid w:val="00B81085"/>
    <w:rsid w:val="00C12F87"/>
    <w:rsid w:val="00C262B5"/>
    <w:rsid w:val="00C27449"/>
    <w:rsid w:val="00C648AF"/>
    <w:rsid w:val="00C86005"/>
    <w:rsid w:val="00C91570"/>
    <w:rsid w:val="00CA7F8C"/>
    <w:rsid w:val="00CD6B0B"/>
    <w:rsid w:val="00CE7CDC"/>
    <w:rsid w:val="00CF6CFB"/>
    <w:rsid w:val="00D3770A"/>
    <w:rsid w:val="00D5569C"/>
    <w:rsid w:val="00D677B6"/>
    <w:rsid w:val="00D91250"/>
    <w:rsid w:val="00D9446F"/>
    <w:rsid w:val="00DD67A8"/>
    <w:rsid w:val="00E04CF7"/>
    <w:rsid w:val="00E10C01"/>
    <w:rsid w:val="00E31628"/>
    <w:rsid w:val="00E86135"/>
    <w:rsid w:val="00EB1C92"/>
    <w:rsid w:val="00EC6227"/>
    <w:rsid w:val="00ED5AC2"/>
    <w:rsid w:val="00EE7398"/>
    <w:rsid w:val="00F14B5A"/>
    <w:rsid w:val="00F912CD"/>
    <w:rsid w:val="00FB7960"/>
    <w:rsid w:val="00FE36EE"/>
    <w:rsid w:val="00FE72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93744D-CA5A-4B0D-8B1D-F3A6DC81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heme="minorBidi"/>
        <w:sz w:val="24"/>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70"/>
    <w:pPr>
      <w:ind w:left="720"/>
      <w:contextualSpacing/>
    </w:pPr>
  </w:style>
  <w:style w:type="table" w:styleId="TableGrid">
    <w:name w:val="Table Grid"/>
    <w:basedOn w:val="TableNormal"/>
    <w:uiPriority w:val="59"/>
    <w:rsid w:val="005676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44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46F"/>
    <w:rPr>
      <w:rFonts w:ascii="Segoe UI" w:hAnsi="Segoe UI" w:cs="Segoe UI"/>
      <w:sz w:val="18"/>
      <w:szCs w:val="18"/>
    </w:rPr>
  </w:style>
  <w:style w:type="character" w:styleId="Hyperlink">
    <w:name w:val="Hyperlink"/>
    <w:basedOn w:val="DefaultParagraphFont"/>
    <w:uiPriority w:val="99"/>
    <w:unhideWhenUsed/>
    <w:rsid w:val="00AE0D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D1DFCA97</Template>
  <TotalTime>102</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CCUserE7</dc:creator>
  <cp:keywords/>
  <dc:description/>
  <cp:lastModifiedBy>Beverley Wood</cp:lastModifiedBy>
  <cp:revision>5</cp:revision>
  <cp:lastPrinted>2015-08-19T11:40:00Z</cp:lastPrinted>
  <dcterms:created xsi:type="dcterms:W3CDTF">2015-08-26T13:42:00Z</dcterms:created>
  <dcterms:modified xsi:type="dcterms:W3CDTF">2015-08-27T08:17:00Z</dcterms:modified>
</cp:coreProperties>
</file>